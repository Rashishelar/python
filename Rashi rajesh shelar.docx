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990"/>
        <w:tblW w:w="1066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597"/>
        <w:gridCol w:w="6068"/>
      </w:tblGrid>
      <w:tr w:rsidR="00BB3C02" w14:paraId="28C9B021" w14:textId="77777777" w:rsidTr="001D1BB7">
        <w:trPr>
          <w:trHeight w:val="1163"/>
        </w:trPr>
        <w:tc>
          <w:tcPr>
            <w:tcW w:w="10667" w:type="dxa"/>
            <w:gridSpan w:val="3"/>
            <w:vAlign w:val="bottom"/>
          </w:tcPr>
          <w:p w14:paraId="66EFC8CD" w14:textId="77777777" w:rsidR="00BB3C02" w:rsidRDefault="00BB3C02" w:rsidP="004909BB">
            <w:pPr>
              <w:pStyle w:val="Title"/>
              <w:jc w:val="center"/>
              <w:rPr>
                <w:rFonts w:ascii="Times New Roman" w:hAnsi="Times New Roman" w:cs="Times New Roman"/>
                <w:sz w:val="46"/>
                <w:szCs w:val="46"/>
              </w:rPr>
            </w:pPr>
            <w:r w:rsidRPr="00BB3C02">
              <w:rPr>
                <w:rFonts w:ascii="Times New Roman" w:hAnsi="Times New Roman" w:cs="Times New Roman"/>
                <w:sz w:val="46"/>
                <w:szCs w:val="46"/>
              </w:rPr>
              <w:t>Rashi rajesh shelar</w:t>
            </w:r>
          </w:p>
          <w:p w14:paraId="17F7439B" w14:textId="77777777" w:rsidR="004909BB" w:rsidRPr="004909BB" w:rsidRDefault="004909BB" w:rsidP="004909BB"/>
          <w:p w14:paraId="03E950B4" w14:textId="77777777" w:rsidR="004909BB" w:rsidRPr="004909BB" w:rsidRDefault="004909BB" w:rsidP="00C12607">
            <w:pPr>
              <w:ind w:right="590"/>
              <w:jc w:val="center"/>
              <w:rPr>
                <w:rFonts w:ascii="Times New Roman" w:hAnsi="Times New Roman" w:cs="Times New Roman"/>
              </w:rPr>
            </w:pPr>
            <w:r w:rsidRPr="004909BB">
              <w:rPr>
                <w:rFonts w:ascii="Times New Roman" w:hAnsi="Times New Roman" w:cs="Times New Roman"/>
                <w:sz w:val="24"/>
                <w:szCs w:val="24"/>
              </w:rPr>
              <w:t xml:space="preserve">JUNIOUR </w:t>
            </w:r>
            <w:r w:rsidR="00C12607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Pr="004909BB">
              <w:rPr>
                <w:rFonts w:ascii="Times New Roman" w:hAnsi="Times New Roman" w:cs="Times New Roman"/>
                <w:sz w:val="24"/>
                <w:szCs w:val="24"/>
              </w:rPr>
              <w:t xml:space="preserve"> DEVELOPER</w:t>
            </w:r>
          </w:p>
        </w:tc>
      </w:tr>
      <w:tr w:rsidR="001B2ABD" w14:paraId="0694FD63" w14:textId="77777777" w:rsidTr="001D1BB7">
        <w:trPr>
          <w:trHeight w:val="8171"/>
        </w:trPr>
        <w:tc>
          <w:tcPr>
            <w:tcW w:w="4002" w:type="dxa"/>
          </w:tcPr>
          <w:sdt>
            <w:sdtPr>
              <w:id w:val="-1711873194"/>
              <w:placeholder>
                <w:docPart w:val="E66EBA744CAB4D90AC9DC0FE4A6F2E2E"/>
              </w:placeholder>
              <w:temporary/>
              <w:showingPlcHdr/>
              <w15:appearance w15:val="hidden"/>
            </w:sdtPr>
            <w:sdtEndPr/>
            <w:sdtContent>
              <w:p w14:paraId="5C76B84E" w14:textId="77777777" w:rsidR="001B2ABD" w:rsidRDefault="00036450" w:rsidP="002B03C2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51896BC4" w14:textId="77777777" w:rsidR="00036450" w:rsidRPr="003140B0" w:rsidRDefault="003140B0" w:rsidP="002B03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2607">
              <w:rPr>
                <w:rFonts w:ascii="Times New Roman" w:hAnsi="Times New Roman" w:cs="Times New Roman"/>
                <w:sz w:val="24"/>
                <w:szCs w:val="24"/>
              </w:rPr>
              <w:t>I'm an aspiring junior Python developer excited about coding and problem-solving. Skilled in Python programming and learning to build web applications using frameworks like Django. Eager to contribute to projects, learn, and work</w:t>
            </w:r>
            <w:r w:rsidR="001D1B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2607">
              <w:rPr>
                <w:rFonts w:ascii="Times New Roman" w:hAnsi="Times New Roman" w:cs="Times New Roman"/>
                <w:sz w:val="24"/>
                <w:szCs w:val="24"/>
              </w:rPr>
              <w:t>collaboratively. Open to new challenges and ready to grow as a developer</w:t>
            </w:r>
            <w:r w:rsidRPr="003140B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sdt>
            <w:sdtPr>
              <w:id w:val="-1954003311"/>
              <w:placeholder>
                <w:docPart w:val="D232C7A371E846B2AFB2F7C2E94DCCE9"/>
              </w:placeholder>
              <w:temporary/>
              <w:showingPlcHdr/>
              <w15:appearance w15:val="hidden"/>
            </w:sdtPr>
            <w:sdtEndPr/>
            <w:sdtContent>
              <w:p w14:paraId="1FF81978" w14:textId="77777777" w:rsidR="004D3011" w:rsidRDefault="00CB0055" w:rsidP="002B03C2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0BF5CD37" w14:textId="77777777" w:rsidR="009E04E6" w:rsidRDefault="00BB3C02" w:rsidP="002B03C2">
            <w:r>
              <w:t>+91-98202 50432</w:t>
            </w:r>
          </w:p>
          <w:p w14:paraId="6FCE686E" w14:textId="77777777" w:rsidR="009E04E6" w:rsidRDefault="009E04E6" w:rsidP="002B03C2">
            <w:pPr>
              <w:pStyle w:val="Heading3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>
              <w:t>Email:</w:t>
            </w:r>
          </w:p>
          <w:p w14:paraId="5C893FAB" w14:textId="77777777" w:rsidR="00036450" w:rsidRPr="00E4381A" w:rsidRDefault="009E04E6" w:rsidP="002B03C2">
            <w:pPr>
              <w:rPr>
                <w:rStyle w:val="Hyperlink"/>
              </w:rPr>
            </w:pPr>
            <w:r>
              <w:rPr>
                <w:sz w:val="20"/>
                <w:szCs w:val="20"/>
              </w:rPr>
              <w:t>r</w:t>
            </w:r>
            <w:r w:rsidR="00BB3C02" w:rsidRPr="009E04E6">
              <w:rPr>
                <w:sz w:val="20"/>
                <w:szCs w:val="20"/>
              </w:rPr>
              <w:t>ashishelar53@gmail.com</w:t>
            </w:r>
          </w:p>
          <w:p w14:paraId="185C58C4" w14:textId="77777777" w:rsidR="004D3011" w:rsidRDefault="00D11330" w:rsidP="002B03C2">
            <w:pPr>
              <w:pStyle w:val="Heading3"/>
            </w:pPr>
            <w:r>
              <w:t>Personal Detail</w:t>
            </w:r>
          </w:p>
          <w:p w14:paraId="29C62248" w14:textId="77777777" w:rsidR="00D11330" w:rsidRPr="00D11330" w:rsidRDefault="00D11330" w:rsidP="002B03C2">
            <w:pPr>
              <w:rPr>
                <w:sz w:val="20"/>
                <w:szCs w:val="20"/>
              </w:rPr>
            </w:pPr>
            <w:r w:rsidRPr="00D11330">
              <w:rPr>
                <w:sz w:val="20"/>
                <w:szCs w:val="20"/>
              </w:rPr>
              <w:t>Dob:-04/06/2005</w:t>
            </w:r>
          </w:p>
          <w:p w14:paraId="311DFE25" w14:textId="77777777" w:rsidR="002B03C2" w:rsidRDefault="00D11330" w:rsidP="002B03C2">
            <w:pPr>
              <w:rPr>
                <w:sz w:val="20"/>
                <w:szCs w:val="20"/>
              </w:rPr>
            </w:pPr>
            <w:r w:rsidRPr="00D11330">
              <w:rPr>
                <w:sz w:val="20"/>
                <w:szCs w:val="20"/>
              </w:rPr>
              <w:t>Lower Parel</w:t>
            </w:r>
          </w:p>
          <w:p w14:paraId="66ABB10C" w14:textId="77777777" w:rsidR="00D11330" w:rsidRPr="00D11330" w:rsidRDefault="002B03C2" w:rsidP="002B03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Mumbai-400013</w:t>
            </w:r>
          </w:p>
          <w:p w14:paraId="63B410DE" w14:textId="77777777" w:rsidR="004D3011" w:rsidRPr="004D3011" w:rsidRDefault="004D3011" w:rsidP="002B03C2"/>
        </w:tc>
        <w:tc>
          <w:tcPr>
            <w:tcW w:w="597" w:type="dxa"/>
          </w:tcPr>
          <w:p w14:paraId="0DF809FD" w14:textId="77777777" w:rsidR="001B2ABD" w:rsidRDefault="001B2ABD" w:rsidP="002B03C2">
            <w:pPr>
              <w:tabs>
                <w:tab w:val="left" w:pos="990"/>
              </w:tabs>
            </w:pPr>
          </w:p>
        </w:tc>
        <w:tc>
          <w:tcPr>
            <w:tcW w:w="6068" w:type="dxa"/>
          </w:tcPr>
          <w:sdt>
            <w:sdtPr>
              <w:id w:val="1049110328"/>
              <w:placeholder>
                <w:docPart w:val="187E5375502148B2B4F841450A6ECFDB"/>
              </w:placeholder>
              <w:temporary/>
              <w:showingPlcHdr/>
              <w15:appearance w15:val="hidden"/>
            </w:sdtPr>
            <w:sdtEndPr/>
            <w:sdtContent>
              <w:p w14:paraId="7FA3F39E" w14:textId="77777777" w:rsidR="001B2ABD" w:rsidRDefault="00E25A26" w:rsidP="002B03C2">
                <w:pPr>
                  <w:pStyle w:val="Heading2"/>
                </w:pPr>
                <w:r w:rsidRPr="00E1406C">
                  <w:rPr>
                    <w:rFonts w:ascii="Times New Roman" w:hAnsi="Times New Roman" w:cs="Times New Roman"/>
                    <w:sz w:val="28"/>
                    <w:szCs w:val="28"/>
                  </w:rPr>
                  <w:t>EDUCATION</w:t>
                </w:r>
              </w:p>
            </w:sdtContent>
          </w:sdt>
          <w:p w14:paraId="4FC5E3E4" w14:textId="77777777" w:rsidR="00BB3C02" w:rsidRPr="00E1406C" w:rsidRDefault="00BB3C02" w:rsidP="002B03C2">
            <w:pPr>
              <w:pStyle w:val="Heading4"/>
              <w:rPr>
                <w:rFonts w:ascii="Times New Roman" w:hAnsi="Times New Roman" w:cs="Times New Roman"/>
                <w:sz w:val="24"/>
                <w:szCs w:val="24"/>
              </w:rPr>
            </w:pPr>
            <w:r w:rsidRPr="00E1406C">
              <w:rPr>
                <w:rFonts w:ascii="Times New Roman" w:hAnsi="Times New Roman" w:cs="Times New Roman"/>
                <w:sz w:val="24"/>
                <w:szCs w:val="24"/>
              </w:rPr>
              <w:t>Maharshi Dayanand college of Arts, Science and Commerce, Mumbai</w:t>
            </w:r>
          </w:p>
          <w:p w14:paraId="75C48674" w14:textId="77777777" w:rsidR="00BB3C02" w:rsidRDefault="00BB3C02" w:rsidP="002B03C2">
            <w:pPr>
              <w:rPr>
                <w:rFonts w:ascii="Times New Roman" w:hAnsi="Times New Roman" w:cs="Times New Roman"/>
                <w:sz w:val="22"/>
              </w:rPr>
            </w:pPr>
            <w:r w:rsidRPr="00D15597">
              <w:rPr>
                <w:rFonts w:ascii="Times New Roman" w:hAnsi="Times New Roman" w:cs="Times New Roman"/>
                <w:sz w:val="22"/>
              </w:rPr>
              <w:t>Mumbai University</w:t>
            </w:r>
          </w:p>
          <w:p w14:paraId="0F670E2C" w14:textId="77777777" w:rsidR="00BB3C02" w:rsidRDefault="00BB3C02" w:rsidP="002B03C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Perusing</w:t>
            </w:r>
          </w:p>
          <w:p w14:paraId="7F97758A" w14:textId="77777777" w:rsidR="00BB3C02" w:rsidRPr="00D15597" w:rsidRDefault="00BB3C02" w:rsidP="002B03C2">
            <w:pPr>
              <w:rPr>
                <w:rFonts w:ascii="Times New Roman" w:hAnsi="Times New Roman" w:cs="Times New Roman"/>
                <w:sz w:val="22"/>
              </w:rPr>
            </w:pPr>
          </w:p>
          <w:p w14:paraId="70851AE1" w14:textId="77777777" w:rsidR="00BB3C02" w:rsidRPr="00BB3C02" w:rsidRDefault="00BB3C02" w:rsidP="002B03C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E140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Elphinstone College of Arts, Science and Commerce</w:t>
            </w:r>
            <w:r w:rsidRPr="00BB3C02">
              <w:rPr>
                <w:rFonts w:ascii="Times New Roman" w:hAnsi="Times New Roman" w:cs="Times New Roman"/>
                <w:b/>
                <w:bCs/>
                <w:sz w:val="22"/>
              </w:rPr>
              <w:t xml:space="preserve">. </w:t>
            </w:r>
          </w:p>
          <w:p w14:paraId="3D650B5F" w14:textId="77777777" w:rsidR="00BB3C02" w:rsidRPr="00D15597" w:rsidRDefault="00BB3C02" w:rsidP="002B03C2">
            <w:pPr>
              <w:rPr>
                <w:rFonts w:ascii="Times New Roman" w:hAnsi="Times New Roman" w:cs="Times New Roman"/>
                <w:sz w:val="22"/>
              </w:rPr>
            </w:pPr>
            <w:r w:rsidRPr="00D15597">
              <w:rPr>
                <w:rFonts w:ascii="Times New Roman" w:hAnsi="Times New Roman" w:cs="Times New Roman"/>
                <w:sz w:val="22"/>
              </w:rPr>
              <w:t>Maharashtra State Board.</w:t>
            </w:r>
          </w:p>
          <w:p w14:paraId="6872090F" w14:textId="77777777" w:rsidR="00BB3C02" w:rsidRDefault="00BB3C02" w:rsidP="002B03C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2020-2022</w:t>
            </w:r>
          </w:p>
          <w:p w14:paraId="79D28493" w14:textId="77777777" w:rsidR="00BB3C02" w:rsidRDefault="00BB3C02" w:rsidP="002B03C2">
            <w:pPr>
              <w:rPr>
                <w:rFonts w:ascii="Times New Roman" w:hAnsi="Times New Roman" w:cs="Times New Roman"/>
                <w:sz w:val="22"/>
              </w:rPr>
            </w:pPr>
            <w:r w:rsidRPr="00D15597">
              <w:rPr>
                <w:rFonts w:ascii="Times New Roman" w:hAnsi="Times New Roman" w:cs="Times New Roman"/>
                <w:sz w:val="22"/>
              </w:rPr>
              <w:t>Completed HSC in Science Stream with Second Class</w:t>
            </w:r>
          </w:p>
          <w:p w14:paraId="1C34EC79" w14:textId="77777777" w:rsidR="00BB3C02" w:rsidRDefault="00BB3C02" w:rsidP="002B03C2">
            <w:pPr>
              <w:rPr>
                <w:rFonts w:ascii="Times New Roman" w:hAnsi="Times New Roman" w:cs="Times New Roman"/>
                <w:sz w:val="22"/>
              </w:rPr>
            </w:pPr>
          </w:p>
          <w:p w14:paraId="3560952E" w14:textId="77777777" w:rsidR="00BB3C02" w:rsidRPr="00E1406C" w:rsidRDefault="00BB3C02" w:rsidP="002B03C2">
            <w:pPr>
              <w:pStyle w:val="Heading4"/>
              <w:rPr>
                <w:rFonts w:ascii="Times New Roman" w:hAnsi="Times New Roman" w:cs="Times New Roman"/>
                <w:sz w:val="24"/>
                <w:szCs w:val="24"/>
              </w:rPr>
            </w:pPr>
            <w:r w:rsidRPr="00E1406C">
              <w:rPr>
                <w:rFonts w:ascii="Times New Roman" w:hAnsi="Times New Roman" w:cs="Times New Roman"/>
                <w:sz w:val="24"/>
                <w:szCs w:val="24"/>
              </w:rPr>
              <w:t>Sharadashram Vidya Mandir Girls High School.</w:t>
            </w:r>
          </w:p>
          <w:p w14:paraId="5547DA87" w14:textId="77777777" w:rsidR="00BB3C02" w:rsidRPr="003D6E4B" w:rsidRDefault="00BB3C02" w:rsidP="002B03C2">
            <w:pPr>
              <w:rPr>
                <w:rFonts w:ascii="Times New Roman" w:hAnsi="Times New Roman" w:cs="Times New Roman"/>
                <w:sz w:val="22"/>
              </w:rPr>
            </w:pPr>
            <w:r w:rsidRPr="003D6E4B">
              <w:rPr>
                <w:rFonts w:ascii="Times New Roman" w:hAnsi="Times New Roman" w:cs="Times New Roman"/>
                <w:sz w:val="22"/>
              </w:rPr>
              <w:t>Maharashtra State Board</w:t>
            </w:r>
          </w:p>
          <w:p w14:paraId="40975E8F" w14:textId="77777777" w:rsidR="00BB3C02" w:rsidRPr="003D6E4B" w:rsidRDefault="00BB3C02" w:rsidP="002B03C2">
            <w:pPr>
              <w:rPr>
                <w:rFonts w:ascii="Times New Roman" w:hAnsi="Times New Roman" w:cs="Times New Roman"/>
                <w:sz w:val="22"/>
              </w:rPr>
            </w:pPr>
            <w:r w:rsidRPr="003D6E4B">
              <w:rPr>
                <w:rFonts w:ascii="Times New Roman" w:hAnsi="Times New Roman" w:cs="Times New Roman"/>
                <w:sz w:val="22"/>
              </w:rPr>
              <w:t xml:space="preserve">Completed SSC with </w:t>
            </w:r>
            <w:r>
              <w:rPr>
                <w:rFonts w:ascii="Times New Roman" w:hAnsi="Times New Roman" w:cs="Times New Roman"/>
                <w:sz w:val="22"/>
              </w:rPr>
              <w:t>Distinction</w:t>
            </w:r>
            <w:r w:rsidRPr="003D6E4B">
              <w:rPr>
                <w:rFonts w:ascii="Times New Roman" w:hAnsi="Times New Roman" w:cs="Times New Roman"/>
                <w:sz w:val="22"/>
              </w:rPr>
              <w:t xml:space="preserve"> Class</w:t>
            </w:r>
          </w:p>
          <w:sdt>
            <w:sdtPr>
              <w:id w:val="1669594239"/>
              <w:placeholder>
                <w:docPart w:val="F616C03757684C218F0B16C58A284AEE"/>
              </w:placeholder>
              <w:temporary/>
              <w:showingPlcHdr/>
              <w15:appearance w15:val="hidden"/>
            </w:sdtPr>
            <w:sdtEndPr/>
            <w:sdtContent>
              <w:p w14:paraId="0A1374E9" w14:textId="77777777" w:rsidR="00036450" w:rsidRDefault="00180329" w:rsidP="002B03C2">
                <w:pPr>
                  <w:pStyle w:val="Heading2"/>
                </w:pPr>
                <w:r w:rsidRPr="00E1406C">
                  <w:rPr>
                    <w:rStyle w:val="Heading2Char"/>
                    <w:rFonts w:ascii="Times New Roman" w:hAnsi="Times New Roman" w:cs="Times New Roman"/>
                    <w:b/>
                    <w:bCs/>
                    <w:caps/>
                    <w:sz w:val="28"/>
                    <w:szCs w:val="28"/>
                  </w:rPr>
                  <w:t>SKILLS</w:t>
                </w:r>
              </w:p>
            </w:sdtContent>
          </w:sdt>
          <w:p w14:paraId="2778C3C5" w14:textId="77777777" w:rsidR="00036450" w:rsidRPr="00E1406C" w:rsidRDefault="00E1406C" w:rsidP="002B03C2">
            <w:pPr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</w:pPr>
            <w:r w:rsidRPr="00E1406C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Programming Language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 xml:space="preserve"> </w:t>
            </w:r>
            <w:r w:rsidRPr="00E1406C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-</w:t>
            </w:r>
            <w:r w:rsidRPr="00E1406C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 xml:space="preserve"> Python</w:t>
            </w:r>
          </w:p>
          <w:p w14:paraId="5EFB2E16" w14:textId="77777777" w:rsidR="00E1406C" w:rsidRPr="00E1406C" w:rsidRDefault="00E1406C" w:rsidP="002B03C2">
            <w:pPr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</w:pPr>
            <w:r w:rsidRPr="00E1406C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Web Framework :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-</w:t>
            </w:r>
            <w:r w:rsidRPr="00E1406C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 xml:space="preserve"> Django</w:t>
            </w:r>
          </w:p>
          <w:p w14:paraId="6523F3CE" w14:textId="77777777" w:rsidR="00E1406C" w:rsidRDefault="00E1406C" w:rsidP="002B03C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W</w:t>
            </w:r>
          </w:p>
          <w:p w14:paraId="2F4D22AB" w14:textId="77777777" w:rsidR="00132B01" w:rsidRPr="00132B01" w:rsidRDefault="00132B01" w:rsidP="002B03C2">
            <w:pPr>
              <w:pStyle w:val="Heading2"/>
              <w:rPr>
                <w:sz w:val="24"/>
                <w:szCs w:val="24"/>
              </w:rPr>
            </w:pPr>
            <w:r w:rsidRPr="00132B01">
              <w:rPr>
                <w:sz w:val="24"/>
                <w:szCs w:val="24"/>
              </w:rPr>
              <w:t>Project experience</w:t>
            </w:r>
          </w:p>
          <w:p w14:paraId="3D37C520" w14:textId="77777777" w:rsidR="00132B01" w:rsidRDefault="00132B01" w:rsidP="002B03C2">
            <w:pPr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Developed CRUD Application using Python-Django  Web Framwork</w:t>
            </w:r>
          </w:p>
          <w:p w14:paraId="1F922FA6" w14:textId="77777777" w:rsidR="00132B01" w:rsidRDefault="00132B01" w:rsidP="002B03C2">
            <w:pPr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</w:pPr>
            <w:r w:rsidRPr="00132B01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>URL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:-</w:t>
            </w:r>
            <w:r>
              <w:t xml:space="preserve"> </w:t>
            </w:r>
            <w:hyperlink r:id="rId11" w:history="1">
              <w:r w:rsidR="00135F8A" w:rsidRPr="004470FE">
                <w:rPr>
                  <w:rStyle w:val="Hyperlink"/>
                  <w:rFonts w:ascii="Times New Roman" w:hAnsi="Times New Roman" w:cs="Times New Roman"/>
                  <w:noProof/>
                  <w:sz w:val="26"/>
                  <w:szCs w:val="26"/>
                </w:rPr>
                <w:t>http://rashishelar.pythonanywhere.com/</w:t>
              </w:r>
            </w:hyperlink>
          </w:p>
          <w:p w14:paraId="463AB0AC" w14:textId="77777777" w:rsidR="007507D2" w:rsidRPr="00132B01" w:rsidRDefault="007507D2" w:rsidP="002B03C2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Certificat</w:t>
            </w:r>
            <w:r w:rsidR="002B03C2">
              <w:rPr>
                <w:sz w:val="24"/>
                <w:szCs w:val="24"/>
              </w:rPr>
              <w:t>ions</w:t>
            </w:r>
          </w:p>
          <w:p w14:paraId="54988742" w14:textId="77777777" w:rsidR="00254533" w:rsidRDefault="00254533" w:rsidP="002B03C2">
            <w:pPr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</w:pPr>
          </w:p>
          <w:p w14:paraId="7A89C178" w14:textId="77777777" w:rsidR="00254533" w:rsidRDefault="007507D2" w:rsidP="002B03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Python Django</w:t>
            </w:r>
            <w:r w:rsidR="003A5F67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 xml:space="preserve"> Web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 xml:space="preserve"> Develop</w:t>
            </w:r>
            <w:r w:rsidR="003A5F67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ment Course</w:t>
            </w:r>
          </w:p>
          <w:p w14:paraId="11D01846" w14:textId="77777777" w:rsidR="003A5F67" w:rsidRDefault="003A5F67" w:rsidP="002B03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 xml:space="preserve">Cyber Security </w:t>
            </w:r>
          </w:p>
          <w:p w14:paraId="773FFCAF" w14:textId="77777777" w:rsidR="003A5F67" w:rsidRDefault="003A5F67" w:rsidP="002B03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MS-CIT</w:t>
            </w:r>
          </w:p>
          <w:p w14:paraId="6CCDBBCF" w14:textId="77777777" w:rsidR="004909BB" w:rsidRPr="004909BB" w:rsidRDefault="004909BB" w:rsidP="004909BB">
            <w:pPr>
              <w:pStyle w:val="Heading2"/>
              <w:rPr>
                <w:sz w:val="24"/>
                <w:szCs w:val="24"/>
              </w:rPr>
            </w:pPr>
            <w:r w:rsidRPr="004909BB">
              <w:rPr>
                <w:sz w:val="28"/>
                <w:szCs w:val="28"/>
              </w:rPr>
              <w:t xml:space="preserve">  </w:t>
            </w:r>
            <w:r w:rsidRPr="004909BB">
              <w:rPr>
                <w:sz w:val="24"/>
                <w:szCs w:val="24"/>
              </w:rPr>
              <w:t xml:space="preserve">Exams Appeared </w:t>
            </w:r>
          </w:p>
          <w:p w14:paraId="2BAAE651" w14:textId="77777777" w:rsidR="004909BB" w:rsidRDefault="004909BB" w:rsidP="004909BB">
            <w:pPr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</w:pPr>
          </w:p>
          <w:p w14:paraId="56527D7A" w14:textId="77777777" w:rsidR="00135F8A" w:rsidRDefault="004909BB" w:rsidP="00F962E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4909B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NDA ( INDIAN NAVY </w:t>
            </w:r>
          </w:p>
          <w:p w14:paraId="35A4992C" w14:textId="77777777" w:rsidR="00F962ED" w:rsidRPr="00F962ED" w:rsidRDefault="00F962ED" w:rsidP="00F962ED">
            <w:pPr>
              <w:pStyle w:val="ListParagrap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</w:p>
        </w:tc>
      </w:tr>
    </w:tbl>
    <w:p w14:paraId="1CC96E9F" w14:textId="77777777" w:rsidR="0043117B" w:rsidRDefault="008B6559" w:rsidP="000C45FF">
      <w:pPr>
        <w:tabs>
          <w:tab w:val="left" w:pos="990"/>
        </w:tabs>
      </w:pPr>
      <w:bookmarkStart w:id="0" w:name="_GoBack"/>
      <w:bookmarkEnd w:id="0"/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050A0" w14:textId="77777777" w:rsidR="008B6559" w:rsidRDefault="008B6559" w:rsidP="000C45FF">
      <w:r>
        <w:separator/>
      </w:r>
    </w:p>
  </w:endnote>
  <w:endnote w:type="continuationSeparator" w:id="0">
    <w:p w14:paraId="33503ADF" w14:textId="77777777" w:rsidR="008B6559" w:rsidRDefault="008B655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2C7AA" w14:textId="77777777" w:rsidR="008B6559" w:rsidRDefault="008B6559" w:rsidP="000C45FF">
      <w:r>
        <w:separator/>
      </w:r>
    </w:p>
  </w:footnote>
  <w:footnote w:type="continuationSeparator" w:id="0">
    <w:p w14:paraId="6F57EE5C" w14:textId="77777777" w:rsidR="008B6559" w:rsidRDefault="008B655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9C8F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7F11864" wp14:editId="574194C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B7F9A"/>
    <w:multiLevelType w:val="hybridMultilevel"/>
    <w:tmpl w:val="55CCE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D16AD"/>
    <w:multiLevelType w:val="hybridMultilevel"/>
    <w:tmpl w:val="33A483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C02"/>
    <w:rsid w:val="00036450"/>
    <w:rsid w:val="00094499"/>
    <w:rsid w:val="000C45FF"/>
    <w:rsid w:val="000E3FD1"/>
    <w:rsid w:val="00112054"/>
    <w:rsid w:val="00132B01"/>
    <w:rsid w:val="00135F8A"/>
    <w:rsid w:val="00145817"/>
    <w:rsid w:val="001505BB"/>
    <w:rsid w:val="001525E1"/>
    <w:rsid w:val="0016741F"/>
    <w:rsid w:val="00180329"/>
    <w:rsid w:val="0019001F"/>
    <w:rsid w:val="001A74A5"/>
    <w:rsid w:val="001B2ABD"/>
    <w:rsid w:val="001D1BB7"/>
    <w:rsid w:val="001E0391"/>
    <w:rsid w:val="001E1759"/>
    <w:rsid w:val="001F1ECC"/>
    <w:rsid w:val="00217CF7"/>
    <w:rsid w:val="00235A79"/>
    <w:rsid w:val="002400EB"/>
    <w:rsid w:val="00254533"/>
    <w:rsid w:val="00256CF7"/>
    <w:rsid w:val="00281FD5"/>
    <w:rsid w:val="002B03C2"/>
    <w:rsid w:val="0030481B"/>
    <w:rsid w:val="003140B0"/>
    <w:rsid w:val="003156FC"/>
    <w:rsid w:val="003254B5"/>
    <w:rsid w:val="0037121F"/>
    <w:rsid w:val="003A5F67"/>
    <w:rsid w:val="003A6B7D"/>
    <w:rsid w:val="003B06CA"/>
    <w:rsid w:val="004071FC"/>
    <w:rsid w:val="00445947"/>
    <w:rsid w:val="004813B3"/>
    <w:rsid w:val="004909BB"/>
    <w:rsid w:val="00496591"/>
    <w:rsid w:val="004C63E4"/>
    <w:rsid w:val="004D3011"/>
    <w:rsid w:val="005262AC"/>
    <w:rsid w:val="005E39D5"/>
    <w:rsid w:val="00600670"/>
    <w:rsid w:val="00607FD6"/>
    <w:rsid w:val="0062123A"/>
    <w:rsid w:val="00646E75"/>
    <w:rsid w:val="006771D0"/>
    <w:rsid w:val="00715FCB"/>
    <w:rsid w:val="00743101"/>
    <w:rsid w:val="007507D2"/>
    <w:rsid w:val="007775E1"/>
    <w:rsid w:val="007867A0"/>
    <w:rsid w:val="0079265D"/>
    <w:rsid w:val="007927F5"/>
    <w:rsid w:val="00802CA0"/>
    <w:rsid w:val="008B6559"/>
    <w:rsid w:val="009260CD"/>
    <w:rsid w:val="00952C25"/>
    <w:rsid w:val="009E04E6"/>
    <w:rsid w:val="00A2118D"/>
    <w:rsid w:val="00AD76E2"/>
    <w:rsid w:val="00AE51DA"/>
    <w:rsid w:val="00B20152"/>
    <w:rsid w:val="00B359E4"/>
    <w:rsid w:val="00B57D98"/>
    <w:rsid w:val="00B70850"/>
    <w:rsid w:val="00BB3C02"/>
    <w:rsid w:val="00C066B6"/>
    <w:rsid w:val="00C12607"/>
    <w:rsid w:val="00C37BA1"/>
    <w:rsid w:val="00C4674C"/>
    <w:rsid w:val="00C506CF"/>
    <w:rsid w:val="00C72BED"/>
    <w:rsid w:val="00C9578B"/>
    <w:rsid w:val="00CB0055"/>
    <w:rsid w:val="00D11330"/>
    <w:rsid w:val="00D2522B"/>
    <w:rsid w:val="00D27149"/>
    <w:rsid w:val="00D422DE"/>
    <w:rsid w:val="00D5459D"/>
    <w:rsid w:val="00DA1F4D"/>
    <w:rsid w:val="00DD172A"/>
    <w:rsid w:val="00E1406C"/>
    <w:rsid w:val="00E25A26"/>
    <w:rsid w:val="00E4381A"/>
    <w:rsid w:val="00E55D74"/>
    <w:rsid w:val="00E828D3"/>
    <w:rsid w:val="00F24A16"/>
    <w:rsid w:val="00F60274"/>
    <w:rsid w:val="00F77FB9"/>
    <w:rsid w:val="00F962ED"/>
    <w:rsid w:val="00FB068F"/>
    <w:rsid w:val="00FB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C520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35F8A"/>
    <w:rPr>
      <w:color w:val="704404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750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rashishelar.pythonanywhere.com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66EBA744CAB4D90AC9DC0FE4A6F2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0B5A6-2C53-426E-9EF1-6D3707049573}"/>
      </w:docPartPr>
      <w:docPartBody>
        <w:p w:rsidR="005B60E6" w:rsidRDefault="00A4537E">
          <w:pPr>
            <w:pStyle w:val="E66EBA744CAB4D90AC9DC0FE4A6F2E2E"/>
          </w:pPr>
          <w:r w:rsidRPr="00D5459D">
            <w:t>Profile</w:t>
          </w:r>
        </w:p>
      </w:docPartBody>
    </w:docPart>
    <w:docPart>
      <w:docPartPr>
        <w:name w:val="D232C7A371E846B2AFB2F7C2E94DC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A0ADA-4837-46CE-BAA4-CC6DC7998AED}"/>
      </w:docPartPr>
      <w:docPartBody>
        <w:p w:rsidR="005B60E6" w:rsidRDefault="00A4537E">
          <w:pPr>
            <w:pStyle w:val="D232C7A371E846B2AFB2F7C2E94DCCE9"/>
          </w:pPr>
          <w:r w:rsidRPr="00CB0055">
            <w:t>Contact</w:t>
          </w:r>
        </w:p>
      </w:docPartBody>
    </w:docPart>
    <w:docPart>
      <w:docPartPr>
        <w:name w:val="187E5375502148B2B4F841450A6EC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72BB1-3D56-4444-8D44-0D817289EF2A}"/>
      </w:docPartPr>
      <w:docPartBody>
        <w:p w:rsidR="005B60E6" w:rsidRDefault="00A4537E">
          <w:pPr>
            <w:pStyle w:val="187E5375502148B2B4F841450A6ECFDB"/>
          </w:pPr>
          <w:r w:rsidRPr="00036450">
            <w:t>EDUCATION</w:t>
          </w:r>
        </w:p>
      </w:docPartBody>
    </w:docPart>
    <w:docPart>
      <w:docPartPr>
        <w:name w:val="F616C03757684C218F0B16C58A284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6855B-DAB6-4A4D-B347-39963C83A495}"/>
      </w:docPartPr>
      <w:docPartBody>
        <w:p w:rsidR="005B60E6" w:rsidRDefault="00A4537E">
          <w:pPr>
            <w:pStyle w:val="F616C03757684C218F0B16C58A284AEE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EE"/>
    <w:rsid w:val="003419EE"/>
    <w:rsid w:val="004C42C2"/>
    <w:rsid w:val="005B60E6"/>
    <w:rsid w:val="00A4537E"/>
    <w:rsid w:val="00CA2EF1"/>
    <w:rsid w:val="00EF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5B60E6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52B0B513FD423FB9BB38CD86A164E1">
    <w:name w:val="5552B0B513FD423FB9BB38CD86A164E1"/>
    <w:rPr>
      <w:rFonts w:cs="Mangal"/>
    </w:rPr>
  </w:style>
  <w:style w:type="paragraph" w:customStyle="1" w:styleId="56C8351600C041BD87C685423D8F3B74">
    <w:name w:val="56C8351600C041BD87C685423D8F3B74"/>
    <w:rPr>
      <w:rFonts w:cs="Mangal"/>
    </w:rPr>
  </w:style>
  <w:style w:type="paragraph" w:customStyle="1" w:styleId="E66EBA744CAB4D90AC9DC0FE4A6F2E2E">
    <w:name w:val="E66EBA744CAB4D90AC9DC0FE4A6F2E2E"/>
    <w:rPr>
      <w:rFonts w:cs="Mangal"/>
    </w:rPr>
  </w:style>
  <w:style w:type="paragraph" w:customStyle="1" w:styleId="831E3FF8C95A4537B1B8C7DD18CF67D3">
    <w:name w:val="831E3FF8C95A4537B1B8C7DD18CF67D3"/>
    <w:rPr>
      <w:rFonts w:cs="Mangal"/>
    </w:rPr>
  </w:style>
  <w:style w:type="paragraph" w:customStyle="1" w:styleId="D232C7A371E846B2AFB2F7C2E94DCCE9">
    <w:name w:val="D232C7A371E846B2AFB2F7C2E94DCCE9"/>
    <w:rPr>
      <w:rFonts w:cs="Mangal"/>
    </w:rPr>
  </w:style>
  <w:style w:type="paragraph" w:customStyle="1" w:styleId="3000C860310D472F90FCCC704ADC96A8">
    <w:name w:val="3000C860310D472F90FCCC704ADC96A8"/>
    <w:rPr>
      <w:rFonts w:cs="Mangal"/>
    </w:rPr>
  </w:style>
  <w:style w:type="paragraph" w:customStyle="1" w:styleId="231711362A224FA7B72D86AD45533865">
    <w:name w:val="231711362A224FA7B72D86AD45533865"/>
    <w:rPr>
      <w:rFonts w:cs="Mangal"/>
    </w:rPr>
  </w:style>
  <w:style w:type="paragraph" w:customStyle="1" w:styleId="17CCED7A569E4AE2AEBCB6DC5EA085AB">
    <w:name w:val="17CCED7A569E4AE2AEBCB6DC5EA085AB"/>
    <w:rPr>
      <w:rFonts w:cs="Mangal"/>
    </w:rPr>
  </w:style>
  <w:style w:type="paragraph" w:customStyle="1" w:styleId="6E368B8BE8F34CD4AF1561127F21498D">
    <w:name w:val="6E368B8BE8F34CD4AF1561127F21498D"/>
    <w:rPr>
      <w:rFonts w:cs="Mangal"/>
    </w:rPr>
  </w:style>
  <w:style w:type="paragraph" w:customStyle="1" w:styleId="76331EEE04ED49138A78FE5AC88E1BC8">
    <w:name w:val="76331EEE04ED49138A78FE5AC88E1BC8"/>
    <w:rPr>
      <w:rFonts w:cs="Mangal"/>
    </w:rPr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8563CA3F6901456FA7CCEED13CB8F07D">
    <w:name w:val="8563CA3F6901456FA7CCEED13CB8F07D"/>
    <w:rPr>
      <w:rFonts w:cs="Mangal"/>
    </w:rPr>
  </w:style>
  <w:style w:type="paragraph" w:customStyle="1" w:styleId="1F2C9287654D4A2E831A7319CEF2EE54">
    <w:name w:val="1F2C9287654D4A2E831A7319CEF2EE54"/>
    <w:rPr>
      <w:rFonts w:cs="Mangal"/>
    </w:rPr>
  </w:style>
  <w:style w:type="paragraph" w:customStyle="1" w:styleId="B4548D91F77B4407A137F41E767D8021">
    <w:name w:val="B4548D91F77B4407A137F41E767D8021"/>
    <w:rPr>
      <w:rFonts w:cs="Mangal"/>
    </w:rPr>
  </w:style>
  <w:style w:type="paragraph" w:customStyle="1" w:styleId="BFC65F36DBDD4D15A4B3DB8F2493CEFC">
    <w:name w:val="BFC65F36DBDD4D15A4B3DB8F2493CEFC"/>
    <w:rPr>
      <w:rFonts w:cs="Mangal"/>
    </w:rPr>
  </w:style>
  <w:style w:type="paragraph" w:customStyle="1" w:styleId="829CFC5D6ABB411FA9B17A60CE3D5879">
    <w:name w:val="829CFC5D6ABB411FA9B17A60CE3D5879"/>
    <w:rPr>
      <w:rFonts w:cs="Mangal"/>
    </w:rPr>
  </w:style>
  <w:style w:type="paragraph" w:customStyle="1" w:styleId="ED72697805EA43E6948E9B5B0C392688">
    <w:name w:val="ED72697805EA43E6948E9B5B0C392688"/>
    <w:rPr>
      <w:rFonts w:cs="Mangal"/>
    </w:rPr>
  </w:style>
  <w:style w:type="paragraph" w:customStyle="1" w:styleId="187E5375502148B2B4F841450A6ECFDB">
    <w:name w:val="187E5375502148B2B4F841450A6ECFDB"/>
    <w:rPr>
      <w:rFonts w:cs="Mangal"/>
    </w:rPr>
  </w:style>
  <w:style w:type="paragraph" w:customStyle="1" w:styleId="653D413C225643758B59C2F7D8375B27">
    <w:name w:val="653D413C225643758B59C2F7D8375B27"/>
    <w:rPr>
      <w:rFonts w:cs="Mangal"/>
    </w:rPr>
  </w:style>
  <w:style w:type="paragraph" w:customStyle="1" w:styleId="644453B8A54A42F5B58E43750A0AF1A1">
    <w:name w:val="644453B8A54A42F5B58E43750A0AF1A1"/>
    <w:rPr>
      <w:rFonts w:cs="Mangal"/>
    </w:rPr>
  </w:style>
  <w:style w:type="paragraph" w:customStyle="1" w:styleId="A006A3779D2F4847A38C4831F92E2E92">
    <w:name w:val="A006A3779D2F4847A38C4831F92E2E92"/>
    <w:rPr>
      <w:rFonts w:cs="Mangal"/>
    </w:rPr>
  </w:style>
  <w:style w:type="paragraph" w:customStyle="1" w:styleId="F037EBE160B841C28C2DCF0E3FCBDDA4">
    <w:name w:val="F037EBE160B841C28C2DCF0E3FCBDDA4"/>
    <w:rPr>
      <w:rFonts w:cs="Mangal"/>
    </w:rPr>
  </w:style>
  <w:style w:type="paragraph" w:customStyle="1" w:styleId="F6039229E6C54D8ABC781A5981607B66">
    <w:name w:val="F6039229E6C54D8ABC781A5981607B66"/>
    <w:rPr>
      <w:rFonts w:cs="Mangal"/>
    </w:rPr>
  </w:style>
  <w:style w:type="paragraph" w:customStyle="1" w:styleId="2D458EAA33C04B8E9221CF8028B18F79">
    <w:name w:val="2D458EAA33C04B8E9221CF8028B18F79"/>
    <w:rPr>
      <w:rFonts w:cs="Mangal"/>
    </w:rPr>
  </w:style>
  <w:style w:type="paragraph" w:customStyle="1" w:styleId="B543A6CACFC44FD7AD8087F6E4ED1295">
    <w:name w:val="B543A6CACFC44FD7AD8087F6E4ED1295"/>
    <w:rPr>
      <w:rFonts w:cs="Mangal"/>
    </w:rPr>
  </w:style>
  <w:style w:type="paragraph" w:customStyle="1" w:styleId="B6EBE205D6134CDE8C547E5AA882AB57">
    <w:name w:val="B6EBE205D6134CDE8C547E5AA882AB57"/>
    <w:rPr>
      <w:rFonts w:cs="Mangal"/>
    </w:rPr>
  </w:style>
  <w:style w:type="paragraph" w:customStyle="1" w:styleId="7AA63D09F3234BF4869D30273FC87866">
    <w:name w:val="7AA63D09F3234BF4869D30273FC87866"/>
    <w:rPr>
      <w:rFonts w:cs="Mangal"/>
    </w:rPr>
  </w:style>
  <w:style w:type="paragraph" w:customStyle="1" w:styleId="84CB31A4CD41484EAA6C503E8C71AAB7">
    <w:name w:val="84CB31A4CD41484EAA6C503E8C71AAB7"/>
    <w:rPr>
      <w:rFonts w:cs="Mangal"/>
    </w:rPr>
  </w:style>
  <w:style w:type="paragraph" w:customStyle="1" w:styleId="8EA42934E9134D7999682FAC1E71408B">
    <w:name w:val="8EA42934E9134D7999682FAC1E71408B"/>
    <w:rPr>
      <w:rFonts w:cs="Mangal"/>
    </w:rPr>
  </w:style>
  <w:style w:type="paragraph" w:customStyle="1" w:styleId="DC3083D343FC4F218498B4DA40CE5150">
    <w:name w:val="DC3083D343FC4F218498B4DA40CE5150"/>
    <w:rPr>
      <w:rFonts w:cs="Mangal"/>
    </w:rPr>
  </w:style>
  <w:style w:type="paragraph" w:customStyle="1" w:styleId="3F3A561E2DFE40839CD192B387B2506D">
    <w:name w:val="3F3A561E2DFE40839CD192B387B2506D"/>
    <w:rPr>
      <w:rFonts w:cs="Mangal"/>
    </w:rPr>
  </w:style>
  <w:style w:type="paragraph" w:customStyle="1" w:styleId="AE79153427F446588633C549C6EC1A94">
    <w:name w:val="AE79153427F446588633C549C6EC1A94"/>
    <w:rPr>
      <w:rFonts w:cs="Mangal"/>
    </w:rPr>
  </w:style>
  <w:style w:type="paragraph" w:customStyle="1" w:styleId="58AD4320FE45471989E5C3F5F33A8CA9">
    <w:name w:val="58AD4320FE45471989E5C3F5F33A8CA9"/>
    <w:rPr>
      <w:rFonts w:cs="Mangal"/>
    </w:rPr>
  </w:style>
  <w:style w:type="paragraph" w:customStyle="1" w:styleId="F93452A61CFD4898BB29881803E011DF">
    <w:name w:val="F93452A61CFD4898BB29881803E011DF"/>
    <w:rPr>
      <w:rFonts w:cs="Mangal"/>
    </w:rPr>
  </w:style>
  <w:style w:type="paragraph" w:customStyle="1" w:styleId="8A495AEF471B45B5BA0B5C237285C5AC">
    <w:name w:val="8A495AEF471B45B5BA0B5C237285C5AC"/>
    <w:rPr>
      <w:rFonts w:cs="Mangal"/>
    </w:rPr>
  </w:style>
  <w:style w:type="paragraph" w:customStyle="1" w:styleId="9E41518FA880492DB060F393129DE655">
    <w:name w:val="9E41518FA880492DB060F393129DE655"/>
    <w:rPr>
      <w:rFonts w:cs="Mangal"/>
    </w:rPr>
  </w:style>
  <w:style w:type="paragraph" w:customStyle="1" w:styleId="B943CD6565074FC3A33F07D1482D4868">
    <w:name w:val="B943CD6565074FC3A33F07D1482D4868"/>
    <w:rPr>
      <w:rFonts w:cs="Mangal"/>
    </w:rPr>
  </w:style>
  <w:style w:type="paragraph" w:customStyle="1" w:styleId="8E47BAEED382420B837AD3D85AC38EE0">
    <w:name w:val="8E47BAEED382420B837AD3D85AC38EE0"/>
    <w:rPr>
      <w:rFonts w:cs="Mangal"/>
    </w:rPr>
  </w:style>
  <w:style w:type="paragraph" w:customStyle="1" w:styleId="01364548328D4B86B079885878893BBF">
    <w:name w:val="01364548328D4B86B079885878893BBF"/>
    <w:rPr>
      <w:rFonts w:cs="Mangal"/>
    </w:rPr>
  </w:style>
  <w:style w:type="paragraph" w:customStyle="1" w:styleId="EE59DCFF0E894F75995B708446E71DB6">
    <w:name w:val="EE59DCFF0E894F75995B708446E71DB6"/>
    <w:rPr>
      <w:rFonts w:cs="Mangal"/>
    </w:rPr>
  </w:style>
  <w:style w:type="paragraph" w:customStyle="1" w:styleId="FB8583CE4EC647829F313CD8C0D1863D">
    <w:name w:val="FB8583CE4EC647829F313CD8C0D1863D"/>
    <w:rPr>
      <w:rFonts w:cs="Mangal"/>
    </w:rPr>
  </w:style>
  <w:style w:type="character" w:customStyle="1" w:styleId="Heading2Char">
    <w:name w:val="Heading 2 Char"/>
    <w:basedOn w:val="DefaultParagraphFont"/>
    <w:link w:val="Heading2"/>
    <w:uiPriority w:val="9"/>
    <w:rsid w:val="005B60E6"/>
    <w:rPr>
      <w:rFonts w:asciiTheme="majorHAnsi" w:eastAsiaTheme="majorEastAsia" w:hAnsiTheme="majorHAnsi" w:cstheme="majorBidi"/>
      <w:b/>
      <w:bCs/>
      <w:caps/>
      <w:szCs w:val="26"/>
      <w:lang w:val="en-US" w:eastAsia="ja-JP" w:bidi="ar-SA"/>
    </w:rPr>
  </w:style>
  <w:style w:type="paragraph" w:customStyle="1" w:styleId="F616C03757684C218F0B16C58A284AEE">
    <w:name w:val="F616C03757684C218F0B16C58A284AEE"/>
    <w:rPr>
      <w:rFonts w:cs="Mangal"/>
    </w:rPr>
  </w:style>
  <w:style w:type="paragraph" w:customStyle="1" w:styleId="E8B32F347F914381BDA8F9F66FBFFAE7">
    <w:name w:val="E8B32F347F914381BDA8F9F66FBFFAE7"/>
    <w:rsid w:val="003419EE"/>
    <w:rPr>
      <w:rFonts w:cs="Mangal"/>
    </w:rPr>
  </w:style>
  <w:style w:type="paragraph" w:customStyle="1" w:styleId="C2B395F0251F46D089BFBBD50B418C3C">
    <w:name w:val="C2B395F0251F46D089BFBBD50B418C3C"/>
    <w:rsid w:val="005B60E6"/>
    <w:rPr>
      <w:rFonts w:cs="Mangal"/>
    </w:rPr>
  </w:style>
  <w:style w:type="paragraph" w:customStyle="1" w:styleId="B4E894B876004E9EBF8D7CAFF3F247C0">
    <w:name w:val="B4E894B876004E9EBF8D7CAFF3F247C0"/>
    <w:rsid w:val="005B60E6"/>
    <w:rPr>
      <w:rFonts w:cs="Mangal"/>
    </w:rPr>
  </w:style>
  <w:style w:type="paragraph" w:customStyle="1" w:styleId="35F176D57A2A458DA125A32FE5834544">
    <w:name w:val="35F176D57A2A458DA125A32FE5834544"/>
    <w:rsid w:val="005B60E6"/>
    <w:rPr>
      <w:rFonts w:cs="Mangal"/>
    </w:rPr>
  </w:style>
  <w:style w:type="paragraph" w:customStyle="1" w:styleId="C63136D9F9FB460F9F0AB141FFF9CA3A">
    <w:name w:val="C63136D9F9FB460F9F0AB141FFF9CA3A"/>
    <w:rsid w:val="005B60E6"/>
    <w:rPr>
      <w:rFonts w:cs="Mangal"/>
    </w:rPr>
  </w:style>
  <w:style w:type="paragraph" w:customStyle="1" w:styleId="659BD8C88D7A418184A8D1DCC6DCEAFB">
    <w:name w:val="659BD8C88D7A418184A8D1DCC6DCEAFB"/>
    <w:rsid w:val="005B60E6"/>
    <w:rPr>
      <w:rFonts w:cs="Mangal"/>
    </w:rPr>
  </w:style>
  <w:style w:type="paragraph" w:customStyle="1" w:styleId="8D076FCDC7774E5D8A0E52DA5CF10ED6">
    <w:name w:val="8D076FCDC7774E5D8A0E52DA5CF10ED6"/>
    <w:rsid w:val="005B60E6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D18FF4-4BB1-4ACC-9647-C358CB5C2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2023-08-08T15:15:00Z</dcterms:created>
  <dcterms:modified xsi:type="dcterms:W3CDTF">2023-08-09T14:50:00Z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